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9DD6E" w14:textId="72C64796" w:rsidR="00BF598D" w:rsidRDefault="00BF598D"/>
    <w:tbl>
      <w:tblPr>
        <w:tblW w:w="1095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54"/>
        <w:gridCol w:w="730"/>
        <w:gridCol w:w="6568"/>
      </w:tblGrid>
      <w:tr w:rsidR="001B2ABD" w14:paraId="64D35105" w14:textId="77777777" w:rsidTr="00D76944">
        <w:trPr>
          <w:trHeight w:val="13690"/>
        </w:trPr>
        <w:tc>
          <w:tcPr>
            <w:tcW w:w="3654" w:type="dxa"/>
          </w:tcPr>
          <w:p w14:paraId="66CF1D3B" w14:textId="67216B5A" w:rsidR="00BF598D" w:rsidRPr="00BF598D" w:rsidRDefault="00BF598D" w:rsidP="00BF598D">
            <w:pPr>
              <w:pStyle w:val="Title"/>
              <w:rPr>
                <w:sz w:val="72"/>
                <w:szCs w:val="72"/>
              </w:rPr>
            </w:pPr>
            <w:r w:rsidRPr="00BF598D">
              <w:rPr>
                <w:sz w:val="72"/>
                <w:szCs w:val="72"/>
              </w:rPr>
              <w:t>Kaustav Ghosh</w:t>
            </w:r>
          </w:p>
          <w:p w14:paraId="64E24FC4" w14:textId="6FAF90CE" w:rsidR="00036450" w:rsidRDefault="00BF598D" w:rsidP="00BF598D">
            <w:r>
              <w:t>Sophomore</w:t>
            </w:r>
            <w:r>
              <w:t xml:space="preserve"> </w:t>
            </w:r>
          </w:p>
          <w:sdt>
            <w:sdtPr>
              <w:id w:val="-1954003311"/>
              <w:placeholder>
                <w:docPart w:val="ADB27956538C4D29A4266B79F0F1B87E"/>
              </w:placeholder>
              <w:temporary/>
              <w:showingPlcHdr/>
              <w15:appearance w15:val="hidden"/>
            </w:sdtPr>
            <w:sdtEndPr/>
            <w:sdtContent>
              <w:p w14:paraId="591B073D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D93B75D3FB54EAAB2E8A7F9796D03AC"/>
              </w:placeholder>
              <w:temporary/>
              <w:showingPlcHdr/>
              <w15:appearance w15:val="hidden"/>
            </w:sdtPr>
            <w:sdtEndPr/>
            <w:sdtContent>
              <w:p w14:paraId="7CF1A4B8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D4926D2" w14:textId="511F3939" w:rsidR="004D3011" w:rsidRDefault="00D76944" w:rsidP="004D3011">
            <w:r>
              <w:t>+91-8800441954</w:t>
            </w:r>
          </w:p>
          <w:p w14:paraId="5A63296B" w14:textId="77777777" w:rsidR="004D3011" w:rsidRPr="004D3011" w:rsidRDefault="004D3011" w:rsidP="004D3011"/>
          <w:sdt>
            <w:sdtPr>
              <w:id w:val="67859272"/>
              <w:placeholder>
                <w:docPart w:val="622E3D195B984356850FA2283A7AC044"/>
              </w:placeholder>
              <w:temporary/>
              <w:showingPlcHdr/>
              <w15:appearance w15:val="hidden"/>
            </w:sdtPr>
            <w:sdtEndPr/>
            <w:sdtContent>
              <w:p w14:paraId="2938D3A0" w14:textId="77777777"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8B065CBBF8CF459CAD5D0ADD369E3B3C"/>
              </w:placeholder>
              <w:temporary/>
              <w:showingPlcHdr/>
              <w15:appearance w15:val="hidden"/>
            </w:sdtPr>
            <w:sdtEndPr/>
            <w:sdtContent>
              <w:p w14:paraId="041B6E3B" w14:textId="77777777" w:rsidR="004D3011" w:rsidRDefault="00E4381A" w:rsidP="004D3011">
                <w:r>
                  <w:t>Website goes here</w:t>
                </w:r>
              </w:p>
            </w:sdtContent>
          </w:sdt>
          <w:p w14:paraId="2B607D64" w14:textId="77777777" w:rsidR="004D3011" w:rsidRDefault="004D3011" w:rsidP="004D3011"/>
          <w:sdt>
            <w:sdtPr>
              <w:id w:val="-240260293"/>
              <w:placeholder>
                <w:docPart w:val="38FE40E2CB8E4282AA8FA8FABDF00683"/>
              </w:placeholder>
              <w:temporary/>
              <w:showingPlcHdr/>
              <w15:appearance w15:val="hidden"/>
            </w:sdtPr>
            <w:sdtEndPr/>
            <w:sdtContent>
              <w:p w14:paraId="2FB72265" w14:textId="52F20DD3" w:rsidR="004D3011" w:rsidRDefault="004D3011" w:rsidP="004D3011">
                <w:r w:rsidRPr="004D3011">
                  <w:t>EMAIL:</w:t>
                </w:r>
              </w:p>
            </w:sdtContent>
          </w:sdt>
          <w:p w14:paraId="2B092E0C" w14:textId="77777777" w:rsidR="00D76944" w:rsidRDefault="00D76944" w:rsidP="004D3011"/>
          <w:sdt>
            <w:sdtPr>
              <w:id w:val="-1444214663"/>
              <w:placeholder>
                <w:docPart w:val="585ED7AEBCC24E709D2BE23ED09E274C"/>
              </w:placeholder>
              <w:temporary/>
              <w:showingPlcHdr/>
              <w15:appearance w15:val="hidden"/>
            </w:sdtPr>
            <w:sdtEndPr/>
            <w:sdtContent>
              <w:p w14:paraId="24CE0E9F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sdt>
            <w:sdtPr>
              <w:id w:val="1444813694"/>
              <w:placeholder>
                <w:docPart w:val="970FE09F42F14D86891A52E13B0EB6C3"/>
              </w:placeholder>
              <w:temporary/>
              <w:showingPlcHdr/>
              <w15:appearance w15:val="hidden"/>
            </w:sdtPr>
            <w:sdtEndPr/>
            <w:sdtContent>
              <w:p w14:paraId="1013C195" w14:textId="77777777" w:rsidR="004D3011" w:rsidRDefault="004D3011" w:rsidP="004D3011">
                <w:r w:rsidRPr="004D3011">
                  <w:t>Hobby #1</w:t>
                </w:r>
              </w:p>
            </w:sdtContent>
          </w:sdt>
          <w:sdt>
            <w:sdtPr>
              <w:id w:val="127826779"/>
              <w:placeholder>
                <w:docPart w:val="6E6B684F8EB34860B8021DAC5431DDBB"/>
              </w:placeholder>
              <w:temporary/>
              <w:showingPlcHdr/>
              <w15:appearance w15:val="hidden"/>
            </w:sdtPr>
            <w:sdtEndPr/>
            <w:sdtContent>
              <w:p w14:paraId="60F6201B" w14:textId="77777777" w:rsidR="004D3011" w:rsidRDefault="004D3011" w:rsidP="004D3011">
                <w:r w:rsidRPr="004D3011">
                  <w:t>Hobby #2</w:t>
                </w:r>
              </w:p>
            </w:sdtContent>
          </w:sdt>
          <w:sdt>
            <w:sdtPr>
              <w:id w:val="-1460640448"/>
              <w:placeholder>
                <w:docPart w:val="19F8A551BDB74A9CB05684EAE0B18B32"/>
              </w:placeholder>
              <w:temporary/>
              <w:showingPlcHdr/>
              <w15:appearance w15:val="hidden"/>
            </w:sdtPr>
            <w:sdtEndPr/>
            <w:sdtContent>
              <w:p w14:paraId="5D3AA7BD" w14:textId="77777777" w:rsidR="004D3011" w:rsidRDefault="004D3011" w:rsidP="004D3011">
                <w:r w:rsidRPr="004D3011">
                  <w:t>Hobby #3</w:t>
                </w:r>
              </w:p>
            </w:sdtContent>
          </w:sdt>
          <w:sdt>
            <w:sdtPr>
              <w:id w:val="-1376452077"/>
              <w:placeholder>
                <w:docPart w:val="4995B18D907B49E2B4F668A6F83308FC"/>
              </w:placeholder>
              <w:temporary/>
              <w:showingPlcHdr/>
              <w15:appearance w15:val="hidden"/>
            </w:sdtPr>
            <w:sdtEndPr/>
            <w:sdtContent>
              <w:bookmarkStart w:id="0" w:name="_GoBack" w:displacedByCustomXml="prev"/>
              <w:p w14:paraId="2E41E822" w14:textId="77777777" w:rsidR="004D3011" w:rsidRPr="004D3011" w:rsidRDefault="004D3011" w:rsidP="004D3011">
                <w:r w:rsidRPr="004D3011">
                  <w:t>Hobby #4</w:t>
                </w:r>
              </w:p>
              <w:bookmarkEnd w:id="0" w:displacedByCustomXml="next"/>
            </w:sdtContent>
          </w:sdt>
        </w:tc>
        <w:tc>
          <w:tcPr>
            <w:tcW w:w="730" w:type="dxa"/>
          </w:tcPr>
          <w:p w14:paraId="31733E7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68" w:type="dxa"/>
          </w:tcPr>
          <w:sdt>
            <w:sdtPr>
              <w:id w:val="1049110328"/>
              <w:placeholder>
                <w:docPart w:val="427BBC788B974BE59C383326A3DA0C2F"/>
              </w:placeholder>
              <w:temporary/>
              <w:showingPlcHdr/>
              <w15:appearance w15:val="hidden"/>
            </w:sdtPr>
            <w:sdtEndPr/>
            <w:sdtContent>
              <w:p w14:paraId="2D30141A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87FFE1E" w14:textId="5D95D1AB" w:rsidR="00036450" w:rsidRPr="00036450" w:rsidRDefault="00BF598D" w:rsidP="00B359E4">
            <w:pPr>
              <w:pStyle w:val="Heading4"/>
            </w:pPr>
            <w:r>
              <w:t>Manipal Institute of Technology</w:t>
            </w:r>
          </w:p>
          <w:p w14:paraId="21782E35" w14:textId="77777777" w:rsidR="00BF598D" w:rsidRDefault="00A3096D" w:rsidP="00036450">
            <w:sdt>
              <w:sdtPr>
                <w:id w:val="201059472"/>
                <w:placeholder>
                  <w:docPart w:val="5F2B7B9D7EEA46E7A08088C5D9D51BB9"/>
                </w:placeholder>
                <w:temporary/>
                <w:showingPlcHdr/>
                <w15:appearance w15:val="hidden"/>
              </w:sdtPr>
              <w:sdtEndPr/>
              <w:sdtContent>
                <w:r w:rsidR="00BF598D" w:rsidRPr="00B359E4">
                  <w:t>[Dates From]</w:t>
                </w:r>
              </w:sdtContent>
            </w:sdt>
            <w:r w:rsidR="00BF598D">
              <w:t>2018 – 2022 (ongoing)</w:t>
            </w:r>
            <w:r w:rsidR="00BF598D" w:rsidRPr="00036450">
              <w:t xml:space="preserve"> </w:t>
            </w:r>
          </w:p>
          <w:p w14:paraId="60D7B609" w14:textId="3F0ECE15" w:rsidR="00036450" w:rsidRDefault="00BF598D" w:rsidP="00036450">
            <w:r>
              <w:t>B. Tech in Computer Science and Engineering</w:t>
            </w:r>
          </w:p>
          <w:p w14:paraId="5753DFB7" w14:textId="67AE1397" w:rsidR="00036450" w:rsidRDefault="00BF598D" w:rsidP="00BF598D">
            <w:r>
              <w:t>CGPA: 7.93</w:t>
            </w:r>
          </w:p>
          <w:p w14:paraId="2A8CC4E6" w14:textId="77777777" w:rsidR="00BF598D" w:rsidRDefault="00BF598D" w:rsidP="00BF598D">
            <w:pPr>
              <w:pStyle w:val="Heading4"/>
            </w:pPr>
            <w:r>
              <w:t>Amity International School</w:t>
            </w:r>
          </w:p>
          <w:p w14:paraId="1C328331" w14:textId="2D4291F6" w:rsidR="00BF598D" w:rsidRDefault="00BF598D" w:rsidP="00BF598D">
            <w:r>
              <w:t>12th CBSE Percentage: 91% (2015 - 2017)</w:t>
            </w:r>
          </w:p>
          <w:p w14:paraId="6DE64449" w14:textId="239E2D5A" w:rsidR="00BF598D" w:rsidRDefault="00BF598D" w:rsidP="00BF598D">
            <w:pPr>
              <w:rPr>
                <w:b/>
              </w:rPr>
            </w:pPr>
            <w:r w:rsidRPr="00BF598D">
              <w:rPr>
                <w:b/>
              </w:rPr>
              <w:t>Suncity World School</w:t>
            </w:r>
          </w:p>
          <w:p w14:paraId="57501B14" w14:textId="1DEFDFB3" w:rsidR="00BF598D" w:rsidRPr="00BF598D" w:rsidRDefault="00BF598D" w:rsidP="00BF598D">
            <w:r>
              <w:t>10th CBSE CGPA: 9.8 (2013 - 2015)</w:t>
            </w:r>
          </w:p>
          <w:p w14:paraId="47BA5DB3" w14:textId="7F9BCE9D" w:rsidR="00036450" w:rsidRDefault="00BF598D" w:rsidP="00036450">
            <w:pPr>
              <w:pStyle w:val="Heading2"/>
            </w:pPr>
            <w:r>
              <w:t>Academic Projects and Workshops Attended</w:t>
            </w:r>
          </w:p>
          <w:p w14:paraId="3D942936" w14:textId="77777777" w:rsidR="00BF598D" w:rsidRDefault="00BF598D" w:rsidP="00BF598D">
            <w:pPr>
              <w:pStyle w:val="ListParagraph"/>
              <w:numPr>
                <w:ilvl w:val="0"/>
                <w:numId w:val="3"/>
              </w:numPr>
            </w:pPr>
            <w:r>
              <w:t>Attended Introductory Python Workshop conducted by IE-E&amp;C and got 3 days of hands-on practical Python programming at the workshop.</w:t>
            </w:r>
          </w:p>
          <w:p w14:paraId="5DCEB28F" w14:textId="77777777" w:rsidR="00BF598D" w:rsidRDefault="00BF598D" w:rsidP="00BF598D"/>
          <w:p w14:paraId="391A8F40" w14:textId="77FDC72B" w:rsidR="00BF598D" w:rsidRDefault="00BF598D" w:rsidP="00BF598D">
            <w:pPr>
              <w:pStyle w:val="ListParagraph"/>
              <w:numPr>
                <w:ilvl w:val="0"/>
                <w:numId w:val="3"/>
              </w:numPr>
            </w:pPr>
            <w:r>
              <w:t xml:space="preserve">Attended several Competitive Programming Workshops conducted by IECSE and implemented several data structures and algorithms in C++ with and without the use of STL Library. </w:t>
            </w:r>
          </w:p>
          <w:p w14:paraId="5770BD8F" w14:textId="77777777" w:rsidR="00BF598D" w:rsidRDefault="00BF598D" w:rsidP="00BF598D"/>
          <w:p w14:paraId="6A422E53" w14:textId="3EBF9981" w:rsidR="00BF598D" w:rsidRDefault="00BF598D" w:rsidP="00BF598D">
            <w:pPr>
              <w:pStyle w:val="ListParagraph"/>
              <w:numPr>
                <w:ilvl w:val="0"/>
                <w:numId w:val="3"/>
              </w:numPr>
            </w:pPr>
            <w:r>
              <w:t xml:space="preserve">Attended the Cloud Computing Workshop held by DSC Manipal in collaboration with Google Developers Student Club where we used Google’s </w:t>
            </w:r>
            <w:proofErr w:type="spellStart"/>
            <w:r>
              <w:t>Qwik</w:t>
            </w:r>
            <w:proofErr w:type="spellEnd"/>
            <w:r>
              <w:t xml:space="preserve"> Labs to implement Machine Learning algorithms, Natural Language Processing Algorithms, Speech Recognition.</w:t>
            </w:r>
          </w:p>
          <w:p w14:paraId="72982E2A" w14:textId="77777777" w:rsidR="00BF598D" w:rsidRDefault="00BF598D" w:rsidP="00BF598D">
            <w:pPr>
              <w:pStyle w:val="ListParagraph"/>
              <w:ind w:left="1800"/>
            </w:pPr>
          </w:p>
          <w:p w14:paraId="557FA741" w14:textId="1B24ECAB" w:rsidR="00BF598D" w:rsidRDefault="00BF598D" w:rsidP="00BF598D">
            <w:pPr>
              <w:pStyle w:val="ListParagraph"/>
              <w:numPr>
                <w:ilvl w:val="0"/>
                <w:numId w:val="3"/>
              </w:numPr>
            </w:pPr>
            <w:r>
              <w:t xml:space="preserve">Attended Machine Learning and Deep Learning Workshops given by DSC Manipal and implemented several machine learning algorithms using </w:t>
            </w:r>
            <w:proofErr w:type="spellStart"/>
            <w:r>
              <w:t>Keras</w:t>
            </w:r>
            <w:proofErr w:type="spellEnd"/>
            <w:r>
              <w:t xml:space="preserve"> and </w:t>
            </w:r>
            <w:r>
              <w:t>TensorFlow</w:t>
            </w:r>
            <w:r>
              <w:t xml:space="preserve">. </w:t>
            </w:r>
          </w:p>
          <w:p w14:paraId="1FA7445B" w14:textId="77777777" w:rsidR="00BF598D" w:rsidRDefault="00BF598D" w:rsidP="00BF598D"/>
          <w:p w14:paraId="498F1C48" w14:textId="4A0E3F82" w:rsidR="00BF598D" w:rsidRDefault="00BF598D" w:rsidP="00BF598D">
            <w:pPr>
              <w:pStyle w:val="ListParagraph"/>
              <w:numPr>
                <w:ilvl w:val="0"/>
                <w:numId w:val="3"/>
              </w:numPr>
            </w:pPr>
            <w:r>
              <w:t xml:space="preserve">Attended a 2-day Machine Learning and Deep Learning Workshop conducted by IIT Kharagpur and implemented some basic artificial Neural Networks, Convolutional neural networks and Recurrent Neural Networks in Python </w:t>
            </w:r>
          </w:p>
          <w:p w14:paraId="6E6CF4C2" w14:textId="77777777" w:rsidR="00BF598D" w:rsidRDefault="00BF598D" w:rsidP="00BF598D"/>
          <w:p w14:paraId="41212587" w14:textId="18682555" w:rsidR="00BF598D" w:rsidRDefault="00BF598D" w:rsidP="00BF598D">
            <w:pPr>
              <w:pStyle w:val="ListParagraph"/>
              <w:numPr>
                <w:ilvl w:val="0"/>
                <w:numId w:val="3"/>
              </w:numPr>
            </w:pPr>
            <w:r>
              <w:t xml:space="preserve">Attended a 6-day Robot Operating System Bootcamp and learnt how to use ROS framework to interface Robotics components and later used Gazebo and </w:t>
            </w:r>
            <w:proofErr w:type="spellStart"/>
            <w:r>
              <w:t>Rviz</w:t>
            </w:r>
            <w:proofErr w:type="spellEnd"/>
            <w:r>
              <w:t xml:space="preserve"> to simulate artificial/real robots in a virtual environment.</w:t>
            </w:r>
          </w:p>
          <w:p w14:paraId="66D3CE14" w14:textId="77777777" w:rsidR="00BF598D" w:rsidRDefault="00BF598D" w:rsidP="00BF598D">
            <w:pPr>
              <w:pStyle w:val="ListParagraph"/>
              <w:ind w:left="1800"/>
            </w:pPr>
          </w:p>
          <w:p w14:paraId="6565A8D8" w14:textId="64F6B03C" w:rsidR="004D3011" w:rsidRDefault="00BF598D" w:rsidP="00BF598D">
            <w:pPr>
              <w:pStyle w:val="ListParagraph"/>
              <w:numPr>
                <w:ilvl w:val="0"/>
                <w:numId w:val="3"/>
              </w:numPr>
            </w:pPr>
            <w:r>
              <w:t xml:space="preserve">Attended a 3-day Web Development Workshop and implemented the tutorials in HTML, </w:t>
            </w:r>
            <w:r>
              <w:t>CSS, JavaScript</w:t>
            </w:r>
            <w:r>
              <w:t xml:space="preserve"> and several of its libraries</w:t>
            </w:r>
          </w:p>
          <w:p w14:paraId="6DDF20AB" w14:textId="23F52979" w:rsidR="00BF598D" w:rsidRDefault="00BF598D" w:rsidP="00036450"/>
          <w:p w14:paraId="0F44C96C" w14:textId="77777777" w:rsidR="00BF598D" w:rsidRDefault="00BF598D" w:rsidP="00036450"/>
          <w:p w14:paraId="080B5837" w14:textId="5C9FC918" w:rsidR="00036450" w:rsidRDefault="00BF598D" w:rsidP="00036450">
            <w:pPr>
              <w:pStyle w:val="Heading2"/>
            </w:pPr>
            <w:r>
              <w:t>Courses Taken</w:t>
            </w:r>
          </w:p>
          <w:p w14:paraId="1A1ADC84" w14:textId="372B5FCD" w:rsidR="00BF598D" w:rsidRPr="00BF598D" w:rsidRDefault="00BF598D" w:rsidP="004D3011">
            <w:pPr>
              <w:rPr>
                <w:b/>
                <w:bCs/>
              </w:rPr>
            </w:pPr>
            <w:r w:rsidRPr="00BF598D">
              <w:rPr>
                <w:b/>
                <w:bCs/>
              </w:rPr>
              <w:t xml:space="preserve">College Curriculum </w:t>
            </w:r>
          </w:p>
          <w:p w14:paraId="41D97FAC" w14:textId="77777777" w:rsidR="00BF598D" w:rsidRDefault="00BF598D" w:rsidP="004D3011">
            <w:r>
              <w:t xml:space="preserve">Data Structures, Object Oriented Programming with Java, Digital System Design with Verilog, Computer Organization and Architecture, Engineering Mathematics. </w:t>
            </w:r>
          </w:p>
          <w:p w14:paraId="3CE1A7E2" w14:textId="77777777" w:rsidR="00BF598D" w:rsidRDefault="00BF598D" w:rsidP="004D3011">
            <w:r w:rsidRPr="00BF598D">
              <w:rPr>
                <w:b/>
                <w:bCs/>
              </w:rPr>
              <w:t>Off-Campus Academies and Online Courses</w:t>
            </w:r>
            <w:r>
              <w:t xml:space="preserve"> </w:t>
            </w:r>
          </w:p>
          <w:p w14:paraId="0B4E5EB1" w14:textId="77777777" w:rsidR="00BF598D" w:rsidRDefault="00BF598D" w:rsidP="004D3011">
            <w:r>
              <w:t xml:space="preserve">Coding Ninjas-Did C++ programming along with Data Structures and won Top Performer Certificate of Excellence in C++ </w:t>
            </w:r>
          </w:p>
          <w:p w14:paraId="2797B4EF" w14:textId="77777777" w:rsidR="00BF598D" w:rsidRDefault="00BF598D" w:rsidP="004D3011"/>
          <w:p w14:paraId="14B4BC97" w14:textId="77777777" w:rsidR="00BF598D" w:rsidRDefault="00BF598D" w:rsidP="004D3011"/>
          <w:p w14:paraId="2D3FA158" w14:textId="77777777" w:rsidR="00BF598D" w:rsidRDefault="00BF598D" w:rsidP="004D3011"/>
          <w:p w14:paraId="0D51BDC4" w14:textId="6DE676DF" w:rsidR="00036450" w:rsidRDefault="00036450" w:rsidP="004D3011">
            <w:pPr>
              <w:rPr>
                <w:color w:val="FFFFFF" w:themeColor="background1"/>
              </w:rPr>
            </w:pPr>
          </w:p>
          <w:p w14:paraId="3D6B3505" w14:textId="54DDE78B" w:rsidR="00D76944" w:rsidRDefault="00D76944" w:rsidP="004D3011">
            <w:pPr>
              <w:rPr>
                <w:color w:val="FFFFFF" w:themeColor="background1"/>
              </w:rPr>
            </w:pPr>
          </w:p>
          <w:p w14:paraId="60089A75" w14:textId="451A67F9" w:rsidR="00D76944" w:rsidRDefault="00D76944" w:rsidP="004D3011">
            <w:pPr>
              <w:rPr>
                <w:color w:val="FFFFFF" w:themeColor="background1"/>
              </w:rPr>
            </w:pPr>
          </w:p>
          <w:p w14:paraId="2113A3C2" w14:textId="77777777" w:rsidR="00D76944" w:rsidRDefault="00D76944" w:rsidP="004D3011">
            <w:pPr>
              <w:rPr>
                <w:color w:val="FFFFFF" w:themeColor="background1"/>
              </w:rPr>
            </w:pPr>
          </w:p>
          <w:p w14:paraId="08FFD1D1" w14:textId="77777777" w:rsidR="00D76944" w:rsidRDefault="00D76944" w:rsidP="004D3011">
            <w:pPr>
              <w:rPr>
                <w:color w:val="FFFFFF" w:themeColor="background1"/>
              </w:rPr>
            </w:pPr>
          </w:p>
          <w:p w14:paraId="3643DF1E" w14:textId="7376FFA7" w:rsidR="00D76944" w:rsidRPr="004D3011" w:rsidRDefault="00D76944" w:rsidP="004D3011">
            <w:pPr>
              <w:rPr>
                <w:color w:val="FFFFFF" w:themeColor="background1"/>
              </w:rPr>
            </w:pPr>
          </w:p>
        </w:tc>
      </w:tr>
    </w:tbl>
    <w:p w14:paraId="19D825D4" w14:textId="60D5BEDB" w:rsidR="0043117B" w:rsidRDefault="00A3096D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FC858" w14:textId="77777777" w:rsidR="00A3096D" w:rsidRDefault="00A3096D" w:rsidP="000C45FF">
      <w:r>
        <w:separator/>
      </w:r>
    </w:p>
  </w:endnote>
  <w:endnote w:type="continuationSeparator" w:id="0">
    <w:p w14:paraId="53BD4D6D" w14:textId="77777777" w:rsidR="00A3096D" w:rsidRDefault="00A3096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FC35E" w14:textId="77777777" w:rsidR="00A3096D" w:rsidRDefault="00A3096D" w:rsidP="000C45FF">
      <w:r>
        <w:separator/>
      </w:r>
    </w:p>
  </w:footnote>
  <w:footnote w:type="continuationSeparator" w:id="0">
    <w:p w14:paraId="61EF06EC" w14:textId="77777777" w:rsidR="00A3096D" w:rsidRDefault="00A3096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3693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F1BD0E" wp14:editId="5AEE89B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50B2C"/>
    <w:multiLevelType w:val="hybridMultilevel"/>
    <w:tmpl w:val="982C77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D5D47AE"/>
    <w:multiLevelType w:val="hybridMultilevel"/>
    <w:tmpl w:val="3B1E6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6597A"/>
    <w:multiLevelType w:val="hybridMultilevel"/>
    <w:tmpl w:val="EECA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90FD3C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8D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3096D"/>
    <w:rsid w:val="00AD76E2"/>
    <w:rsid w:val="00B20152"/>
    <w:rsid w:val="00B359E4"/>
    <w:rsid w:val="00B57D98"/>
    <w:rsid w:val="00B70850"/>
    <w:rsid w:val="00BF598D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56B63"/>
    <w:rsid w:val="00D76944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76F8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BF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ustav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B27956538C4D29A4266B79F0F1B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D0F73-7910-4833-9D31-69CDDE08879F}"/>
      </w:docPartPr>
      <w:docPartBody>
        <w:p w:rsidR="00000000" w:rsidRDefault="004F3CCF">
          <w:pPr>
            <w:pStyle w:val="ADB27956538C4D29A4266B79F0F1B87E"/>
          </w:pPr>
          <w:r w:rsidRPr="00CB0055">
            <w:t>Contact</w:t>
          </w:r>
        </w:p>
      </w:docPartBody>
    </w:docPart>
    <w:docPart>
      <w:docPartPr>
        <w:name w:val="ED93B75D3FB54EAAB2E8A7F9796D0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94CF9-00B4-47BD-9EDC-1B147FA57A46}"/>
      </w:docPartPr>
      <w:docPartBody>
        <w:p w:rsidR="00000000" w:rsidRDefault="004F3CCF">
          <w:pPr>
            <w:pStyle w:val="ED93B75D3FB54EAAB2E8A7F9796D03AC"/>
          </w:pPr>
          <w:r w:rsidRPr="004D3011">
            <w:t>PHONE:</w:t>
          </w:r>
        </w:p>
      </w:docPartBody>
    </w:docPart>
    <w:docPart>
      <w:docPartPr>
        <w:name w:val="622E3D195B984356850FA2283A7AC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3EB36-1108-48B0-A797-48D0AEDA49D0}"/>
      </w:docPartPr>
      <w:docPartBody>
        <w:p w:rsidR="00000000" w:rsidRDefault="004F3CCF">
          <w:pPr>
            <w:pStyle w:val="622E3D195B984356850FA2283A7AC044"/>
          </w:pPr>
          <w:r w:rsidRPr="004D3011">
            <w:t>WEBSITE:</w:t>
          </w:r>
        </w:p>
      </w:docPartBody>
    </w:docPart>
    <w:docPart>
      <w:docPartPr>
        <w:name w:val="8B065CBBF8CF459CAD5D0ADD369E3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6807-8BF5-43BD-90F9-C326AAFE2E30}"/>
      </w:docPartPr>
      <w:docPartBody>
        <w:p w:rsidR="00000000" w:rsidRDefault="004F3CCF">
          <w:pPr>
            <w:pStyle w:val="8B065CBBF8CF459CAD5D0ADD369E3B3C"/>
          </w:pPr>
          <w:r>
            <w:t>Website goes here</w:t>
          </w:r>
        </w:p>
      </w:docPartBody>
    </w:docPart>
    <w:docPart>
      <w:docPartPr>
        <w:name w:val="38FE40E2CB8E4282AA8FA8FABDF00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563AF-AE6D-413E-B48D-874ACAA14CA8}"/>
      </w:docPartPr>
      <w:docPartBody>
        <w:p w:rsidR="00000000" w:rsidRDefault="004F3CCF">
          <w:pPr>
            <w:pStyle w:val="38FE40E2CB8E4282AA8FA8FABDF00683"/>
          </w:pPr>
          <w:r w:rsidRPr="004D3011">
            <w:t>EMAIL:</w:t>
          </w:r>
        </w:p>
      </w:docPartBody>
    </w:docPart>
    <w:docPart>
      <w:docPartPr>
        <w:name w:val="585ED7AEBCC24E709D2BE23ED09E2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B6ACE-7789-4D48-8441-D51D01BB1B45}"/>
      </w:docPartPr>
      <w:docPartBody>
        <w:p w:rsidR="00000000" w:rsidRDefault="004F3CCF">
          <w:pPr>
            <w:pStyle w:val="585ED7AEBCC24E709D2BE23ED09E274C"/>
          </w:pPr>
          <w:r w:rsidRPr="00CB0055">
            <w:t>Hobbies</w:t>
          </w:r>
        </w:p>
      </w:docPartBody>
    </w:docPart>
    <w:docPart>
      <w:docPartPr>
        <w:name w:val="970FE09F42F14D86891A52E13B0EB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9442B-EFAB-4814-AD40-A3D299F0DC72}"/>
      </w:docPartPr>
      <w:docPartBody>
        <w:p w:rsidR="00000000" w:rsidRDefault="004F3CCF">
          <w:pPr>
            <w:pStyle w:val="970FE09F42F14D86891A52E13B0EB6C3"/>
          </w:pPr>
          <w:r w:rsidRPr="004D3011">
            <w:t>Hobby #1</w:t>
          </w:r>
        </w:p>
      </w:docPartBody>
    </w:docPart>
    <w:docPart>
      <w:docPartPr>
        <w:name w:val="6E6B684F8EB34860B8021DAC5431D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D1819-F415-4B6F-9843-14DF096C6A13}"/>
      </w:docPartPr>
      <w:docPartBody>
        <w:p w:rsidR="00000000" w:rsidRDefault="004F3CCF">
          <w:pPr>
            <w:pStyle w:val="6E6B684F8EB34860B8021DAC5431DDBB"/>
          </w:pPr>
          <w:r w:rsidRPr="004D3011">
            <w:t>Hobby #2</w:t>
          </w:r>
        </w:p>
      </w:docPartBody>
    </w:docPart>
    <w:docPart>
      <w:docPartPr>
        <w:name w:val="19F8A551BDB74A9CB05684EAE0B18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BFD5F-8C19-4DE3-9589-AEBCA3B9DE03}"/>
      </w:docPartPr>
      <w:docPartBody>
        <w:p w:rsidR="00000000" w:rsidRDefault="004F3CCF">
          <w:pPr>
            <w:pStyle w:val="19F8A551BDB74A9CB05684EAE0B18B32"/>
          </w:pPr>
          <w:r w:rsidRPr="004D3011">
            <w:t>Hobby #3</w:t>
          </w:r>
        </w:p>
      </w:docPartBody>
    </w:docPart>
    <w:docPart>
      <w:docPartPr>
        <w:name w:val="4995B18D907B49E2B4F668A6F83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5975B-EF5E-44FB-A93E-93B28BCB501A}"/>
      </w:docPartPr>
      <w:docPartBody>
        <w:p w:rsidR="00000000" w:rsidRDefault="004F3CCF">
          <w:pPr>
            <w:pStyle w:val="4995B18D907B49E2B4F668A6F83308FC"/>
          </w:pPr>
          <w:r w:rsidRPr="004D3011">
            <w:t>Hobby #4</w:t>
          </w:r>
        </w:p>
      </w:docPartBody>
    </w:docPart>
    <w:docPart>
      <w:docPartPr>
        <w:name w:val="427BBC788B974BE59C383326A3DA0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46FC2-9A1F-4532-89D1-C4A11FB30E09}"/>
      </w:docPartPr>
      <w:docPartBody>
        <w:p w:rsidR="00000000" w:rsidRDefault="004F3CCF">
          <w:pPr>
            <w:pStyle w:val="427BBC788B974BE59C383326A3DA0C2F"/>
          </w:pPr>
          <w:r w:rsidRPr="00036450">
            <w:t>EDUCATION</w:t>
          </w:r>
        </w:p>
      </w:docPartBody>
    </w:docPart>
    <w:docPart>
      <w:docPartPr>
        <w:name w:val="5F2B7B9D7EEA46E7A08088C5D9D51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A9485-E4D5-4CA2-BEF8-6A2AB6CE2C3A}"/>
      </w:docPartPr>
      <w:docPartBody>
        <w:p w:rsidR="00000000" w:rsidRDefault="004F3CCF">
          <w:pPr>
            <w:pStyle w:val="5F2B7B9D7EEA46E7A08088C5D9D51BB9"/>
          </w:pPr>
          <w:r w:rsidRPr="00B359E4">
            <w:t>[Dates From]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FB"/>
    <w:rsid w:val="004F3CCF"/>
    <w:rsid w:val="00E6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FEA4DAF313484995C4D67F2A7A2ED4">
    <w:name w:val="C8FEA4DAF313484995C4D67F2A7A2ED4"/>
  </w:style>
  <w:style w:type="paragraph" w:customStyle="1" w:styleId="0E50A69D46AE413F9FC0783A5A3F75FE">
    <w:name w:val="0E50A69D46AE413F9FC0783A5A3F75FE"/>
  </w:style>
  <w:style w:type="paragraph" w:customStyle="1" w:styleId="BB2B05E3D5124E2E90671A50F4CEDC72">
    <w:name w:val="BB2B05E3D5124E2E90671A50F4CEDC72"/>
  </w:style>
  <w:style w:type="paragraph" w:customStyle="1" w:styleId="A436E1963ABC4903838860B2A11BC15C">
    <w:name w:val="A436E1963ABC4903838860B2A11BC15C"/>
  </w:style>
  <w:style w:type="paragraph" w:customStyle="1" w:styleId="ADB27956538C4D29A4266B79F0F1B87E">
    <w:name w:val="ADB27956538C4D29A4266B79F0F1B87E"/>
  </w:style>
  <w:style w:type="paragraph" w:customStyle="1" w:styleId="ED93B75D3FB54EAAB2E8A7F9796D03AC">
    <w:name w:val="ED93B75D3FB54EAAB2E8A7F9796D03AC"/>
  </w:style>
  <w:style w:type="paragraph" w:customStyle="1" w:styleId="13727DAD4CBA4DAA9F368FA2ED753452">
    <w:name w:val="13727DAD4CBA4DAA9F368FA2ED753452"/>
  </w:style>
  <w:style w:type="paragraph" w:customStyle="1" w:styleId="622E3D195B984356850FA2283A7AC044">
    <w:name w:val="622E3D195B984356850FA2283A7AC044"/>
  </w:style>
  <w:style w:type="paragraph" w:customStyle="1" w:styleId="8B065CBBF8CF459CAD5D0ADD369E3B3C">
    <w:name w:val="8B065CBBF8CF459CAD5D0ADD369E3B3C"/>
  </w:style>
  <w:style w:type="paragraph" w:customStyle="1" w:styleId="38FE40E2CB8E4282AA8FA8FABDF00683">
    <w:name w:val="38FE40E2CB8E4282AA8FA8FABDF0068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9B8549E2F914120B2244FA2187A1856">
    <w:name w:val="09B8549E2F914120B2244FA2187A1856"/>
  </w:style>
  <w:style w:type="paragraph" w:customStyle="1" w:styleId="585ED7AEBCC24E709D2BE23ED09E274C">
    <w:name w:val="585ED7AEBCC24E709D2BE23ED09E274C"/>
  </w:style>
  <w:style w:type="paragraph" w:customStyle="1" w:styleId="970FE09F42F14D86891A52E13B0EB6C3">
    <w:name w:val="970FE09F42F14D86891A52E13B0EB6C3"/>
  </w:style>
  <w:style w:type="paragraph" w:customStyle="1" w:styleId="6E6B684F8EB34860B8021DAC5431DDBB">
    <w:name w:val="6E6B684F8EB34860B8021DAC5431DDBB"/>
  </w:style>
  <w:style w:type="paragraph" w:customStyle="1" w:styleId="19F8A551BDB74A9CB05684EAE0B18B32">
    <w:name w:val="19F8A551BDB74A9CB05684EAE0B18B32"/>
  </w:style>
  <w:style w:type="paragraph" w:customStyle="1" w:styleId="4995B18D907B49E2B4F668A6F83308FC">
    <w:name w:val="4995B18D907B49E2B4F668A6F83308FC"/>
  </w:style>
  <w:style w:type="paragraph" w:customStyle="1" w:styleId="427BBC788B974BE59C383326A3DA0C2F">
    <w:name w:val="427BBC788B974BE59C383326A3DA0C2F"/>
  </w:style>
  <w:style w:type="paragraph" w:customStyle="1" w:styleId="3AF8FBDC45984B7784228009A17F74D8">
    <w:name w:val="3AF8FBDC45984B7784228009A17F74D8"/>
  </w:style>
  <w:style w:type="paragraph" w:customStyle="1" w:styleId="5F2B7B9D7EEA46E7A08088C5D9D51BB9">
    <w:name w:val="5F2B7B9D7EEA46E7A08088C5D9D51BB9"/>
  </w:style>
  <w:style w:type="paragraph" w:customStyle="1" w:styleId="22FB7C699A144952B42060F21BFDEEA2">
    <w:name w:val="22FB7C699A144952B42060F21BFDEEA2"/>
  </w:style>
  <w:style w:type="paragraph" w:customStyle="1" w:styleId="0E723038834546F8A68786F145CFB321">
    <w:name w:val="0E723038834546F8A68786F145CFB321"/>
  </w:style>
  <w:style w:type="paragraph" w:customStyle="1" w:styleId="1831329F5FF945D5BAA29A30E7A1E1FD">
    <w:name w:val="1831329F5FF945D5BAA29A30E7A1E1FD"/>
  </w:style>
  <w:style w:type="paragraph" w:customStyle="1" w:styleId="29798D9048AE47B783B69B37969C8BAB">
    <w:name w:val="29798D9048AE47B783B69B37969C8BAB"/>
  </w:style>
  <w:style w:type="paragraph" w:customStyle="1" w:styleId="75DE200991804000A417550127BA895E">
    <w:name w:val="75DE200991804000A417550127BA895E"/>
  </w:style>
  <w:style w:type="paragraph" w:customStyle="1" w:styleId="474658A8F0D44E63916ED2AB0B7EBA2F">
    <w:name w:val="474658A8F0D44E63916ED2AB0B7EBA2F"/>
  </w:style>
  <w:style w:type="paragraph" w:customStyle="1" w:styleId="EAF1F6A777E84473B08D4A9CC83A09E9">
    <w:name w:val="EAF1F6A777E84473B08D4A9CC83A09E9"/>
  </w:style>
  <w:style w:type="paragraph" w:customStyle="1" w:styleId="FC2C04FA82784B6DB9F4D860FF15FC83">
    <w:name w:val="FC2C04FA82784B6DB9F4D860FF15FC83"/>
  </w:style>
  <w:style w:type="paragraph" w:customStyle="1" w:styleId="770352A41F9B4F079C6552FE3B3DB412">
    <w:name w:val="770352A41F9B4F079C6552FE3B3DB412"/>
  </w:style>
  <w:style w:type="paragraph" w:customStyle="1" w:styleId="2899334F39F648EEBE98F20CDF7F0DEB">
    <w:name w:val="2899334F39F648EEBE98F20CDF7F0DEB"/>
  </w:style>
  <w:style w:type="paragraph" w:customStyle="1" w:styleId="B0713EA0925A441390A723763B170756">
    <w:name w:val="B0713EA0925A441390A723763B170756"/>
  </w:style>
  <w:style w:type="paragraph" w:customStyle="1" w:styleId="73D98380ED5A4520936291FB5AB9B682">
    <w:name w:val="73D98380ED5A4520936291FB5AB9B682"/>
  </w:style>
  <w:style w:type="paragraph" w:customStyle="1" w:styleId="997B9E3C955143AF97584C1DFF409DC9">
    <w:name w:val="997B9E3C955143AF97584C1DFF409DC9"/>
  </w:style>
  <w:style w:type="paragraph" w:customStyle="1" w:styleId="A1DB244A324742AC9AC39A262C6BD796">
    <w:name w:val="A1DB244A324742AC9AC39A262C6BD796"/>
  </w:style>
  <w:style w:type="paragraph" w:customStyle="1" w:styleId="2289B39EA3A14F93927B581603C86E54">
    <w:name w:val="2289B39EA3A14F93927B581603C86E54"/>
  </w:style>
  <w:style w:type="paragraph" w:customStyle="1" w:styleId="884B145CADE6408792524054972360B9">
    <w:name w:val="884B145CADE6408792524054972360B9"/>
  </w:style>
  <w:style w:type="paragraph" w:customStyle="1" w:styleId="DBA6B472DD6E4461ABB2FAEAFBA6E191">
    <w:name w:val="DBA6B472DD6E4461ABB2FAEAFBA6E191"/>
  </w:style>
  <w:style w:type="paragraph" w:customStyle="1" w:styleId="39E8705865484D38849F31CBA477F1DA">
    <w:name w:val="39E8705865484D38849F31CBA477F1DA"/>
  </w:style>
  <w:style w:type="paragraph" w:customStyle="1" w:styleId="D12AEC8B64E14AA5987C30DCDB93508B">
    <w:name w:val="D12AEC8B64E14AA5987C30DCDB93508B"/>
  </w:style>
  <w:style w:type="paragraph" w:customStyle="1" w:styleId="8A21D42CA4FD4489A00F610C46EC4863">
    <w:name w:val="8A21D42CA4FD4489A00F610C46EC4863"/>
  </w:style>
  <w:style w:type="paragraph" w:customStyle="1" w:styleId="2FDD79F6B09F45A4BA18BEE01863CF16">
    <w:name w:val="2FDD79F6B09F45A4BA18BEE01863CF1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A844BE7137844A7B9879D9319EBF0F37">
    <w:name w:val="A844BE7137844A7B9879D9319EBF0F37"/>
  </w:style>
  <w:style w:type="paragraph" w:customStyle="1" w:styleId="7BF84E10B07346D5B26C4E0463E1DFF9">
    <w:name w:val="7BF84E10B07346D5B26C4E0463E1DFF9"/>
    <w:rsid w:val="00E61BFB"/>
  </w:style>
  <w:style w:type="paragraph" w:customStyle="1" w:styleId="4B471FB7FD2B4C6DAE478E6A81A4D68B">
    <w:name w:val="4B471FB7FD2B4C6DAE478E6A81A4D68B"/>
    <w:rsid w:val="00E61BFB"/>
  </w:style>
  <w:style w:type="paragraph" w:customStyle="1" w:styleId="F431536CF4344CBB913FC513ACFCC801">
    <w:name w:val="F431536CF4344CBB913FC513ACFCC801"/>
    <w:rsid w:val="00E61B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E7A80F-D1BE-4576-AC4C-C363E02A7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2020-02-08T15:01:00Z</dcterms:created>
  <dcterms:modified xsi:type="dcterms:W3CDTF">2020-02-08T15:35:00Z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